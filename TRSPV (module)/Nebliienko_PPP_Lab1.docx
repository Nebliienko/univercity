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578C8" w:rsidRDefault="00E578C8">
      <w:pPr>
        <w:pStyle w:val="normal0"/>
        <w:jc w:val="center"/>
      </w:pPr>
      <w:r>
        <w:rPr>
          <w:rFonts w:ascii="Times New Roman" w:hAnsi="Times New Roman" w:cs="Times New Roman"/>
          <w:sz w:val="24"/>
        </w:rPr>
        <w:t>МИНИСТЕРСТВО ОБРАЗОВАНИЯ И НАУКИ, МОЛОДЕЖИ И СПОРТА УКРАИНЫ</w:t>
      </w:r>
    </w:p>
    <w:p w:rsidR="00E578C8" w:rsidRDefault="00E578C8">
      <w:pPr>
        <w:pStyle w:val="normal0"/>
        <w:jc w:val="center"/>
      </w:pPr>
      <w:r>
        <w:rPr>
          <w:rFonts w:ascii="Times New Roman" w:hAnsi="Times New Roman" w:cs="Times New Roman"/>
          <w:sz w:val="24"/>
        </w:rPr>
        <w:t>ХАРЬКОВСКИЙ НАЦИОНАЛЬНЫЙ УНИВЕРСИТЕТ РАДИОЭЛЕКТРОНИКИ</w:t>
      </w:r>
    </w:p>
    <w:p w:rsidR="00E578C8" w:rsidRDefault="00E578C8">
      <w:pPr>
        <w:pStyle w:val="normal0"/>
        <w:jc w:val="center"/>
      </w:pPr>
      <w:r>
        <w:rPr>
          <w:rFonts w:ascii="Times New Roman" w:hAnsi="Times New Roman" w:cs="Times New Roman"/>
          <w:sz w:val="24"/>
        </w:rPr>
        <w:t xml:space="preserve"> </w:t>
      </w:r>
    </w:p>
    <w:p w:rsidR="00E578C8" w:rsidRDefault="00E578C8">
      <w:pPr>
        <w:pStyle w:val="normal0"/>
        <w:jc w:val="center"/>
      </w:pPr>
      <w:r>
        <w:rPr>
          <w:rFonts w:ascii="Times New Roman" w:hAnsi="Times New Roman" w:cs="Times New Roman"/>
          <w:sz w:val="24"/>
        </w:rPr>
        <w:t xml:space="preserve"> </w:t>
      </w:r>
    </w:p>
    <w:p w:rsidR="00E578C8" w:rsidRDefault="00E578C8">
      <w:pPr>
        <w:pStyle w:val="normal0"/>
        <w:jc w:val="center"/>
      </w:pPr>
      <w:r>
        <w:rPr>
          <w:rFonts w:ascii="Times New Roman" w:hAnsi="Times New Roman" w:cs="Times New Roman"/>
          <w:sz w:val="24"/>
        </w:rPr>
        <w:t>Кафедра ИИ</w:t>
      </w:r>
    </w:p>
    <w:p w:rsidR="00E578C8" w:rsidRDefault="00E578C8">
      <w:pPr>
        <w:pStyle w:val="normal0"/>
        <w:jc w:val="center"/>
      </w:pPr>
      <w:r>
        <w:rPr>
          <w:rFonts w:ascii="Times New Roman" w:hAnsi="Times New Roman" w:cs="Times New Roman"/>
          <w:sz w:val="24"/>
        </w:rPr>
        <w:t xml:space="preserve"> </w:t>
      </w:r>
    </w:p>
    <w:p w:rsidR="00E578C8" w:rsidRDefault="00E578C8">
      <w:pPr>
        <w:pStyle w:val="normal0"/>
        <w:jc w:val="center"/>
      </w:pPr>
      <w:r>
        <w:rPr>
          <w:rFonts w:ascii="Times New Roman" w:hAnsi="Times New Roman" w:cs="Times New Roman"/>
          <w:sz w:val="24"/>
        </w:rPr>
        <w:t xml:space="preserve"> </w:t>
      </w:r>
    </w:p>
    <w:p w:rsidR="00E578C8" w:rsidRDefault="00E578C8">
      <w:pPr>
        <w:pStyle w:val="normal0"/>
        <w:jc w:val="center"/>
      </w:pPr>
      <w:r>
        <w:rPr>
          <w:rFonts w:ascii="Times New Roman" w:hAnsi="Times New Roman" w:cs="Times New Roman"/>
          <w:sz w:val="24"/>
        </w:rPr>
        <w:t xml:space="preserve"> </w:t>
      </w:r>
    </w:p>
    <w:p w:rsidR="00E578C8" w:rsidRDefault="00E578C8">
      <w:pPr>
        <w:pStyle w:val="normal0"/>
        <w:jc w:val="center"/>
      </w:pPr>
      <w:r>
        <w:rPr>
          <w:rFonts w:ascii="Times New Roman" w:hAnsi="Times New Roman" w:cs="Times New Roman"/>
          <w:sz w:val="24"/>
        </w:rPr>
        <w:t xml:space="preserve"> </w:t>
      </w:r>
    </w:p>
    <w:p w:rsidR="00E578C8" w:rsidRDefault="00E578C8">
      <w:pPr>
        <w:pStyle w:val="normal0"/>
        <w:jc w:val="center"/>
      </w:pPr>
      <w:r>
        <w:rPr>
          <w:rFonts w:ascii="Times New Roman" w:hAnsi="Times New Roman" w:cs="Times New Roman"/>
          <w:sz w:val="24"/>
        </w:rPr>
        <w:t>Отчёт</w:t>
      </w:r>
    </w:p>
    <w:p w:rsidR="00E578C8" w:rsidRDefault="00E578C8">
      <w:pPr>
        <w:pStyle w:val="normal0"/>
        <w:jc w:val="center"/>
      </w:pPr>
      <w:r>
        <w:rPr>
          <w:rFonts w:ascii="Times New Roman" w:hAnsi="Times New Roman" w:cs="Times New Roman"/>
          <w:sz w:val="24"/>
        </w:rPr>
        <w:t>Дисциплина: «Технология распределённых систем и параллельных исчислений»</w:t>
      </w:r>
    </w:p>
    <w:p w:rsidR="00E578C8" w:rsidRDefault="00E578C8">
      <w:pPr>
        <w:pStyle w:val="normal0"/>
        <w:jc w:val="center"/>
      </w:pPr>
      <w:r>
        <w:rPr>
          <w:rFonts w:ascii="Times New Roman" w:hAnsi="Times New Roman" w:cs="Times New Roman"/>
          <w:sz w:val="24"/>
        </w:rPr>
        <w:t>Тема: «Создание  многопоточных приложений под платформу .NET»</w:t>
      </w:r>
    </w:p>
    <w:p w:rsidR="00E578C8" w:rsidRDefault="00E578C8">
      <w:pPr>
        <w:pStyle w:val="normal0"/>
        <w:jc w:val="center"/>
      </w:pPr>
      <w:r>
        <w:rPr>
          <w:rFonts w:ascii="Times New Roman" w:hAnsi="Times New Roman" w:cs="Times New Roman"/>
          <w:sz w:val="24"/>
        </w:rPr>
        <w:t xml:space="preserve"> </w:t>
      </w:r>
    </w:p>
    <w:p w:rsidR="00E578C8" w:rsidRDefault="00E578C8">
      <w:pPr>
        <w:pStyle w:val="normal0"/>
        <w:jc w:val="center"/>
      </w:pPr>
      <w:r>
        <w:rPr>
          <w:rFonts w:ascii="Times New Roman" w:hAnsi="Times New Roman" w:cs="Times New Roman"/>
          <w:sz w:val="24"/>
        </w:rPr>
        <w:t xml:space="preserve"> </w:t>
      </w:r>
    </w:p>
    <w:p w:rsidR="00E578C8" w:rsidRDefault="00E578C8">
      <w:pPr>
        <w:pStyle w:val="normal0"/>
        <w:jc w:val="center"/>
      </w:pPr>
      <w:r>
        <w:rPr>
          <w:rFonts w:ascii="Times New Roman" w:hAnsi="Times New Roman" w:cs="Times New Roman"/>
          <w:sz w:val="24"/>
        </w:rPr>
        <w:t xml:space="preserve"> </w:t>
      </w:r>
    </w:p>
    <w:p w:rsidR="00E578C8" w:rsidRDefault="00E578C8">
      <w:pPr>
        <w:pStyle w:val="normal0"/>
        <w:jc w:val="center"/>
      </w:pPr>
      <w:r>
        <w:rPr>
          <w:rFonts w:ascii="Times New Roman" w:hAnsi="Times New Roman" w:cs="Times New Roman"/>
          <w:sz w:val="24"/>
        </w:rPr>
        <w:t xml:space="preserve"> </w:t>
      </w:r>
    </w:p>
    <w:p w:rsidR="00E578C8" w:rsidRDefault="00E578C8">
      <w:pPr>
        <w:pStyle w:val="normal0"/>
        <w:jc w:val="center"/>
      </w:pPr>
      <w:r>
        <w:rPr>
          <w:rFonts w:ascii="Times New Roman" w:hAnsi="Times New Roman" w:cs="Times New Roman"/>
          <w:sz w:val="24"/>
        </w:rPr>
        <w:t xml:space="preserve"> </w:t>
      </w:r>
    </w:p>
    <w:p w:rsidR="00E578C8" w:rsidRDefault="00E578C8">
      <w:pPr>
        <w:pStyle w:val="normal0"/>
        <w:jc w:val="center"/>
      </w:pPr>
      <w:r>
        <w:rPr>
          <w:rFonts w:ascii="Times New Roman" w:hAnsi="Times New Roman" w:cs="Times New Roman"/>
          <w:sz w:val="24"/>
        </w:rPr>
        <w:t xml:space="preserve"> </w:t>
      </w:r>
    </w:p>
    <w:p w:rsidR="00E578C8" w:rsidRDefault="00E578C8">
      <w:pPr>
        <w:pStyle w:val="normal0"/>
        <w:jc w:val="center"/>
      </w:pPr>
      <w:r>
        <w:rPr>
          <w:rFonts w:ascii="Times New Roman" w:hAnsi="Times New Roman" w:cs="Times New Roman"/>
          <w:sz w:val="24"/>
        </w:rPr>
        <w:t xml:space="preserve"> </w:t>
      </w:r>
    </w:p>
    <w:p w:rsidR="00E578C8" w:rsidRDefault="00E578C8">
      <w:pPr>
        <w:pStyle w:val="normal0"/>
        <w:jc w:val="center"/>
      </w:pPr>
      <w:r>
        <w:rPr>
          <w:rFonts w:ascii="Times New Roman" w:hAnsi="Times New Roman" w:cs="Times New Roman"/>
          <w:sz w:val="24"/>
        </w:rPr>
        <w:t xml:space="preserve"> </w:t>
      </w:r>
    </w:p>
    <w:p w:rsidR="00E578C8" w:rsidRDefault="00E578C8">
      <w:pPr>
        <w:pStyle w:val="normal0"/>
        <w:jc w:val="center"/>
      </w:pPr>
      <w:r>
        <w:rPr>
          <w:rFonts w:ascii="Times New Roman" w:hAnsi="Times New Roman" w:cs="Times New Roman"/>
          <w:sz w:val="24"/>
        </w:rPr>
        <w:t xml:space="preserve"> </w:t>
      </w:r>
    </w:p>
    <w:p w:rsidR="00E578C8" w:rsidRDefault="00E578C8">
      <w:pPr>
        <w:pStyle w:val="normal0"/>
        <w:jc w:val="center"/>
      </w:pPr>
      <w:r>
        <w:rPr>
          <w:rFonts w:ascii="Times New Roman" w:hAnsi="Times New Roman" w:cs="Times New Roman"/>
          <w:sz w:val="24"/>
        </w:rPr>
        <w:t xml:space="preserve"> </w:t>
      </w:r>
    </w:p>
    <w:p w:rsidR="00E578C8" w:rsidRDefault="00E578C8">
      <w:pPr>
        <w:pStyle w:val="normal0"/>
        <w:jc w:val="center"/>
      </w:pPr>
      <w:r>
        <w:rPr>
          <w:rFonts w:ascii="Times New Roman" w:hAnsi="Times New Roman" w:cs="Times New Roman"/>
          <w:sz w:val="24"/>
        </w:rPr>
        <w:t xml:space="preserve"> </w:t>
      </w:r>
    </w:p>
    <w:p w:rsidR="00E578C8" w:rsidRDefault="00E578C8">
      <w:pPr>
        <w:pStyle w:val="normal0"/>
        <w:jc w:val="center"/>
      </w:pPr>
      <w:r>
        <w:rPr>
          <w:rFonts w:ascii="Times New Roman" w:hAnsi="Times New Roman" w:cs="Times New Roman"/>
          <w:sz w:val="24"/>
        </w:rPr>
        <w:t xml:space="preserve"> </w:t>
      </w:r>
    </w:p>
    <w:p w:rsidR="00E578C8" w:rsidRDefault="00E578C8">
      <w:pPr>
        <w:pStyle w:val="normal0"/>
        <w:jc w:val="center"/>
      </w:pPr>
      <w:r>
        <w:rPr>
          <w:rFonts w:ascii="Times New Roman" w:hAnsi="Times New Roman" w:cs="Times New Roman"/>
          <w:sz w:val="24"/>
        </w:rPr>
        <w:t xml:space="preserve"> </w:t>
      </w:r>
    </w:p>
    <w:p w:rsidR="00E578C8" w:rsidRDefault="00E578C8">
      <w:pPr>
        <w:pStyle w:val="normal0"/>
        <w:jc w:val="center"/>
      </w:pPr>
      <w:r>
        <w:rPr>
          <w:rFonts w:ascii="Times New Roman" w:hAnsi="Times New Roman" w:cs="Times New Roman"/>
          <w:sz w:val="24"/>
        </w:rPr>
        <w:t xml:space="preserve"> </w:t>
      </w:r>
    </w:p>
    <w:p w:rsidR="00E578C8" w:rsidRDefault="00E578C8">
      <w:pPr>
        <w:pStyle w:val="normal0"/>
        <w:jc w:val="center"/>
      </w:pPr>
      <w:r>
        <w:rPr>
          <w:rFonts w:ascii="Times New Roman" w:hAnsi="Times New Roman" w:cs="Times New Roman"/>
          <w:sz w:val="24"/>
        </w:rPr>
        <w:t xml:space="preserve"> </w:t>
      </w:r>
    </w:p>
    <w:p w:rsidR="00E578C8" w:rsidRDefault="00E578C8">
      <w:pPr>
        <w:pStyle w:val="normal0"/>
      </w:pPr>
      <w:r>
        <w:rPr>
          <w:rFonts w:ascii="Times New Roman" w:hAnsi="Times New Roman" w:cs="Times New Roman"/>
          <w:sz w:val="24"/>
        </w:rPr>
        <w:t xml:space="preserve">Проверил:                                                                                    </w:t>
      </w:r>
    </w:p>
    <w:p w:rsidR="00E578C8" w:rsidRDefault="00E578C8">
      <w:pPr>
        <w:pStyle w:val="normal0"/>
        <w:jc w:val="right"/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        Выполнил:</w:t>
      </w:r>
    </w:p>
    <w:p w:rsidR="00E578C8" w:rsidRDefault="00E578C8">
      <w:pPr>
        <w:pStyle w:val="normal0"/>
      </w:pPr>
      <w:r>
        <w:rPr>
          <w:rFonts w:ascii="Times New Roman" w:hAnsi="Times New Roman" w:cs="Times New Roman"/>
          <w:sz w:val="24"/>
        </w:rPr>
        <w:t xml:space="preserve">Губин В.А.                                                                                      </w:t>
      </w:r>
    </w:p>
    <w:p w:rsidR="00E578C8" w:rsidRDefault="00E578C8">
      <w:pPr>
        <w:pStyle w:val="normal0"/>
        <w:jc w:val="right"/>
      </w:pPr>
      <w:r>
        <w:rPr>
          <w:rFonts w:ascii="Times New Roman" w:hAnsi="Times New Roman" w:cs="Times New Roman"/>
          <w:sz w:val="24"/>
        </w:rPr>
        <w:t xml:space="preserve">                                             Неблиенко М.</w:t>
      </w:r>
    </w:p>
    <w:p w:rsidR="00E578C8" w:rsidRDefault="00E578C8">
      <w:pPr>
        <w:pStyle w:val="normal0"/>
        <w:jc w:val="right"/>
      </w:pPr>
    </w:p>
    <w:p w:rsidR="00E578C8" w:rsidRDefault="00E578C8">
      <w:pPr>
        <w:pStyle w:val="normal0"/>
        <w:jc w:val="right"/>
      </w:pPr>
    </w:p>
    <w:p w:rsidR="00E578C8" w:rsidRDefault="00E578C8">
      <w:pPr>
        <w:pStyle w:val="normal0"/>
        <w:jc w:val="right"/>
      </w:pPr>
    </w:p>
    <w:p w:rsidR="00E578C8" w:rsidRDefault="00E578C8">
      <w:pPr>
        <w:pStyle w:val="normal0"/>
        <w:jc w:val="right"/>
      </w:pPr>
    </w:p>
    <w:p w:rsidR="00E578C8" w:rsidRDefault="00E578C8">
      <w:pPr>
        <w:pStyle w:val="normal0"/>
        <w:jc w:val="right"/>
      </w:pPr>
    </w:p>
    <w:p w:rsidR="00E578C8" w:rsidRDefault="00E578C8">
      <w:pPr>
        <w:pStyle w:val="normal0"/>
        <w:jc w:val="right"/>
      </w:pPr>
    </w:p>
    <w:p w:rsidR="00E578C8" w:rsidRDefault="00E578C8">
      <w:pPr>
        <w:pStyle w:val="normal0"/>
      </w:pPr>
    </w:p>
    <w:p w:rsidR="00E578C8" w:rsidRPr="00E5735C" w:rsidRDefault="00E578C8">
      <w:pPr>
        <w:pStyle w:val="normal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2014</w:t>
      </w:r>
    </w:p>
    <w:p w:rsidR="00E578C8" w:rsidRPr="00E5735C" w:rsidRDefault="00E578C8">
      <w:pPr>
        <w:pStyle w:val="normal0"/>
        <w:jc w:val="center"/>
        <w:rPr>
          <w:rFonts w:ascii="Times New Roman" w:hAnsi="Times New Roman" w:cs="Times New Roman"/>
          <w:sz w:val="24"/>
        </w:rPr>
      </w:pPr>
    </w:p>
    <w:p w:rsidR="00E578C8" w:rsidRPr="00E5735C" w:rsidRDefault="00E578C8">
      <w:pPr>
        <w:pStyle w:val="normal0"/>
        <w:jc w:val="center"/>
        <w:rPr>
          <w:rFonts w:ascii="Times New Roman" w:hAnsi="Times New Roman" w:cs="Times New Roman"/>
          <w:sz w:val="24"/>
        </w:rPr>
      </w:pPr>
    </w:p>
    <w:p w:rsidR="00E578C8" w:rsidRPr="00E5735C" w:rsidRDefault="00E578C8">
      <w:pPr>
        <w:pStyle w:val="normal0"/>
        <w:jc w:val="center"/>
        <w:rPr>
          <w:rFonts w:ascii="Times New Roman" w:hAnsi="Times New Roman" w:cs="Times New Roman"/>
          <w:sz w:val="24"/>
        </w:rPr>
      </w:pPr>
    </w:p>
    <w:p w:rsidR="00E578C8" w:rsidRPr="00E5735C" w:rsidRDefault="00E578C8">
      <w:pPr>
        <w:pStyle w:val="normal0"/>
        <w:jc w:val="center"/>
      </w:pPr>
    </w:p>
    <w:p w:rsidR="00E578C8" w:rsidRDefault="00E578C8">
      <w:pPr>
        <w:pStyle w:val="normal0"/>
      </w:pPr>
      <w:r>
        <w:rPr>
          <w:rFonts w:ascii="Times New Roman" w:hAnsi="Times New Roman" w:cs="Times New Roman"/>
          <w:sz w:val="24"/>
        </w:rPr>
        <w:t>ЛАБОРАТОРНАЯ РАБОТА №1</w:t>
      </w:r>
    </w:p>
    <w:p w:rsidR="00E578C8" w:rsidRDefault="00E578C8">
      <w:pPr>
        <w:pStyle w:val="normal0"/>
      </w:pPr>
      <w:r>
        <w:rPr>
          <w:rFonts w:ascii="Times New Roman" w:hAnsi="Times New Roman" w:cs="Times New Roman"/>
          <w:sz w:val="24"/>
        </w:rPr>
        <w:t>НАЗВАНИЕ РАБОТЫ: Создание  многопоточных приложений под платформу .NET.</w:t>
      </w:r>
    </w:p>
    <w:p w:rsidR="00E578C8" w:rsidRDefault="00E578C8">
      <w:pPr>
        <w:pStyle w:val="normal0"/>
      </w:pPr>
    </w:p>
    <w:p w:rsidR="00E578C8" w:rsidRDefault="00E578C8">
      <w:pPr>
        <w:pStyle w:val="normal0"/>
      </w:pPr>
      <w:r>
        <w:rPr>
          <w:rFonts w:ascii="Times New Roman" w:hAnsi="Times New Roman" w:cs="Times New Roman"/>
          <w:sz w:val="24"/>
        </w:rPr>
        <w:t>ЦЕЛЬ РАБОТЫ: Изучение особенностей использования делегатов и классов библиотеки System.Threading   для создания многопоточных приложений под платформу .NET. Изучение  особенностей распараллеливания математических алгоритмов.</w:t>
      </w:r>
    </w:p>
    <w:p w:rsidR="00E578C8" w:rsidRDefault="00E578C8">
      <w:pPr>
        <w:pStyle w:val="normal0"/>
      </w:pPr>
    </w:p>
    <w:p w:rsidR="00E578C8" w:rsidRDefault="00E578C8">
      <w:pPr>
        <w:pStyle w:val="normal0"/>
      </w:pPr>
      <w:r>
        <w:rPr>
          <w:rFonts w:ascii="Times New Roman" w:hAnsi="Times New Roman" w:cs="Times New Roman"/>
          <w:sz w:val="24"/>
        </w:rPr>
        <w:t>ЗАДАНИЕ 5***. Решение системы линейных уравнений методом Гаусса</w:t>
      </w:r>
    </w:p>
    <w:p w:rsidR="00E578C8" w:rsidRDefault="00E578C8">
      <w:pPr>
        <w:pStyle w:val="normal0"/>
      </w:pPr>
      <w:r>
        <w:rPr>
          <w:rFonts w:ascii="Times New Roman" w:hAnsi="Times New Roman" w:cs="Times New Roman"/>
          <w:sz w:val="24"/>
        </w:rPr>
        <w:t>Данные класса: матрица N*N и правая часть размером N.</w:t>
      </w:r>
    </w:p>
    <w:p w:rsidR="00E578C8" w:rsidRDefault="00E578C8">
      <w:pPr>
        <w:pStyle w:val="normal0"/>
      </w:pPr>
    </w:p>
    <w:p w:rsidR="00E578C8" w:rsidRDefault="00E578C8">
      <w:pPr>
        <w:pStyle w:val="normal0"/>
      </w:pPr>
      <w:r>
        <w:rPr>
          <w:rFonts w:ascii="Times New Roman" w:hAnsi="Times New Roman" w:cs="Times New Roman"/>
          <w:sz w:val="24"/>
        </w:rPr>
        <w:t>Функции класса: решение линейного уравнения методом Гаусса.</w:t>
      </w:r>
    </w:p>
    <w:p w:rsidR="00E578C8" w:rsidRDefault="00E578C8">
      <w:pPr>
        <w:pStyle w:val="normal0"/>
      </w:pPr>
    </w:p>
    <w:p w:rsidR="00E578C8" w:rsidRDefault="00E578C8">
      <w:pPr>
        <w:pStyle w:val="normal0"/>
      </w:pPr>
      <w:r>
        <w:rPr>
          <w:rFonts w:ascii="Times New Roman" w:hAnsi="Times New Roman" w:cs="Times New Roman"/>
          <w:sz w:val="24"/>
        </w:rPr>
        <w:t>ИНТЕРФЕЙС РАЗРАБОТАННОГО КЛАССА:</w:t>
      </w:r>
    </w:p>
    <w:p w:rsidR="00E578C8" w:rsidRDefault="00E578C8">
      <w:pPr>
        <w:pStyle w:val="normal0"/>
      </w:pPr>
      <w:r>
        <w:rPr>
          <w:rFonts w:ascii="Times New Roman" w:hAnsi="Times New Roman" w:cs="Times New Roman"/>
          <w:sz w:val="24"/>
        </w:rPr>
        <w:t xml:space="preserve"> </w:t>
      </w:r>
      <w:r w:rsidRPr="00F56423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02.png" o:spid="_x0000_i1025" type="#_x0000_t75" style="width:237.75pt;height:91.5pt;visibility:visible">
            <v:imagedata r:id="rId4" o:title=""/>
          </v:shape>
        </w:pict>
      </w:r>
    </w:p>
    <w:p w:rsidR="00E578C8" w:rsidRDefault="00E578C8">
      <w:pPr>
        <w:pStyle w:val="normal0"/>
      </w:pPr>
      <w:r>
        <w:rPr>
          <w:rFonts w:ascii="Times New Roman" w:hAnsi="Times New Roman" w:cs="Times New Roman"/>
          <w:sz w:val="24"/>
        </w:rPr>
        <w:t>АЛГОРИТМ РАБОТЫ  РАЗРАБОТАННОГО КЛАССА:</w:t>
      </w:r>
    </w:p>
    <w:p w:rsidR="00E578C8" w:rsidRDefault="00E578C8">
      <w:pPr>
        <w:pStyle w:val="normal0"/>
      </w:pPr>
      <w:r>
        <w:rPr>
          <w:rFonts w:ascii="Times New Roman" w:hAnsi="Times New Roman" w:cs="Times New Roman"/>
          <w:sz w:val="24"/>
        </w:rPr>
        <w:t xml:space="preserve"> </w:t>
      </w:r>
      <w:r w:rsidRPr="00F56423">
        <w:rPr>
          <w:noProof/>
        </w:rPr>
        <w:pict>
          <v:shape id="image05.png" o:spid="_x0000_i1026" type="#_x0000_t75" style="width:427.5pt;height:300.75pt;visibility:visible">
            <v:imagedata r:id="rId5" o:title=""/>
          </v:shape>
        </w:pict>
      </w:r>
    </w:p>
    <w:p w:rsidR="00E578C8" w:rsidRDefault="00E578C8">
      <w:pPr>
        <w:pStyle w:val="normal0"/>
        <w:rPr>
          <w:rFonts w:ascii="Times New Roman" w:hAnsi="Times New Roman" w:cs="Times New Roman"/>
          <w:sz w:val="24"/>
          <w:lang w:val="en-US"/>
        </w:rPr>
      </w:pPr>
    </w:p>
    <w:p w:rsidR="00E578C8" w:rsidRDefault="00E578C8">
      <w:pPr>
        <w:pStyle w:val="normal0"/>
        <w:rPr>
          <w:rFonts w:ascii="Times New Roman" w:hAnsi="Times New Roman" w:cs="Times New Roman"/>
          <w:sz w:val="24"/>
          <w:lang w:val="en-US"/>
        </w:rPr>
      </w:pPr>
    </w:p>
    <w:p w:rsidR="00E578C8" w:rsidRDefault="00E578C8">
      <w:pPr>
        <w:pStyle w:val="normal0"/>
      </w:pPr>
      <w:r>
        <w:rPr>
          <w:rFonts w:ascii="Times New Roman" w:hAnsi="Times New Roman" w:cs="Times New Roman"/>
          <w:sz w:val="24"/>
        </w:rPr>
        <w:t>РЕАЛИЗАЦИЯ РАЗРАБОТАННОГО КЛАССА:</w:t>
      </w:r>
    </w:p>
    <w:p w:rsidR="00E578C8" w:rsidRDefault="00E578C8">
      <w:pPr>
        <w:pStyle w:val="normal0"/>
      </w:pPr>
      <w:r>
        <w:rPr>
          <w:rFonts w:ascii="Times New Roman" w:hAnsi="Times New Roman" w:cs="Times New Roman"/>
          <w:sz w:val="20"/>
        </w:rPr>
        <w:t>using System;</w:t>
      </w: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>using System.Collections.Generic;</w:t>
      </w: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>using System.Text;</w:t>
      </w: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>using System.Threading;</w:t>
      </w:r>
    </w:p>
    <w:p w:rsidR="00E578C8" w:rsidRPr="00E5735C" w:rsidRDefault="00E578C8">
      <w:pPr>
        <w:pStyle w:val="normal0"/>
        <w:rPr>
          <w:lang w:val="en-US"/>
        </w:rPr>
      </w:pP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>namespace PPP1</w:t>
      </w: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>{</w:t>
      </w: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class GausMethod</w:t>
      </w: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{</w:t>
      </w: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    private uint RowCount;</w:t>
      </w: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    private uint ColumCount;</w:t>
      </w: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    public double[][] Matrix { get; set; }</w:t>
      </w: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    public double[] RightPart { get; set; }</w:t>
      </w: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    public double[] Answer { get; set; }</w:t>
      </w: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    private delegate void dSearchForAnswer(double[] Answer, double[] RightPart, uint RowCount, double[][] Matrix, int i);</w:t>
      </w: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    private dSearchForAnswer searcher = SearchForAnswer;</w:t>
      </w:r>
    </w:p>
    <w:p w:rsidR="00E578C8" w:rsidRPr="00E5735C" w:rsidRDefault="00E578C8">
      <w:pPr>
        <w:pStyle w:val="normal0"/>
        <w:rPr>
          <w:lang w:val="en-US"/>
        </w:rPr>
      </w:pP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    public GausMethod(uint Row, uint Column)</w:t>
      </w: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    {</w:t>
      </w: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        RightPart = new double[Row];</w:t>
      </w: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        Answer = new double[Row];</w:t>
      </w: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        Matrix = new double[Row][];</w:t>
      </w: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        for (int i = 0; i &lt; Row; i++)</w:t>
      </w: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        {</w:t>
      </w: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            Matrix[i] = new double[Column];</w:t>
      </w: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        }</w:t>
      </w: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        RowCount = Row;</w:t>
      </w: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        ColumCount = Column;</w:t>
      </w: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        //</w:t>
      </w:r>
      <w:r>
        <w:rPr>
          <w:rFonts w:ascii="Times New Roman" w:hAnsi="Times New Roman" w:cs="Times New Roman"/>
          <w:sz w:val="20"/>
        </w:rPr>
        <w:t>обнулим</w:t>
      </w:r>
      <w:r w:rsidRPr="00E5735C">
        <w:rPr>
          <w:rFonts w:ascii="Times New Roman" w:hAnsi="Times New Roman" w:cs="Times New Roman"/>
          <w:sz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</w:rPr>
        <w:t>массив</w:t>
      </w: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        for (int i = 0; i &lt; Row; i++)</w:t>
      </w: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        {</w:t>
      </w: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            Answer[i] = 0;</w:t>
      </w: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            RightPart[i] = 0;</w:t>
      </w: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            for (int j = 0; j &lt; Column; j++)</w:t>
      </w: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            {</w:t>
      </w: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                Matrix[i][j] = 0;</w:t>
      </w: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            }</w:t>
      </w: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        }</w:t>
      </w: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    }</w:t>
      </w:r>
    </w:p>
    <w:p w:rsidR="00E578C8" w:rsidRPr="00E5735C" w:rsidRDefault="00E578C8">
      <w:pPr>
        <w:pStyle w:val="normal0"/>
        <w:rPr>
          <w:lang w:val="en-US"/>
        </w:rPr>
      </w:pP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    public void SolveMatrix()</w:t>
      </w: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    {</w:t>
      </w: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        if (RowCount != ColumCount)</w:t>
      </w: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        {</w:t>
      </w: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            throw new ArithmeticException("</w:t>
      </w:r>
      <w:r>
        <w:rPr>
          <w:rFonts w:ascii="Times New Roman" w:hAnsi="Times New Roman" w:cs="Times New Roman"/>
          <w:sz w:val="20"/>
        </w:rPr>
        <w:t>Нет</w:t>
      </w:r>
      <w:r w:rsidRPr="00E5735C">
        <w:rPr>
          <w:rFonts w:ascii="Times New Roman" w:hAnsi="Times New Roman" w:cs="Times New Roman"/>
          <w:sz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</w:rPr>
        <w:t>решений</w:t>
      </w:r>
      <w:r w:rsidRPr="00E5735C">
        <w:rPr>
          <w:rFonts w:ascii="Times New Roman" w:hAnsi="Times New Roman" w:cs="Times New Roman"/>
          <w:sz w:val="20"/>
          <w:lang w:val="en-US"/>
        </w:rPr>
        <w:t>");</w:t>
      </w: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        }</w:t>
      </w: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        for (int i = 0; i &lt; RowCount - 1; i++)</w:t>
      </w: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        {</w:t>
      </w: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            Minimize(i);</w:t>
      </w: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        }</w:t>
      </w:r>
    </w:p>
    <w:p w:rsidR="00E578C8" w:rsidRPr="00E5735C" w:rsidRDefault="00E578C8">
      <w:pPr>
        <w:pStyle w:val="normal0"/>
        <w:rPr>
          <w:lang w:val="en-US"/>
        </w:rPr>
      </w:pP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        IAsyncResult[] process = new IAsyncResult[RowCount];</w:t>
      </w: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        //</w:t>
      </w:r>
      <w:r>
        <w:rPr>
          <w:rFonts w:ascii="Times New Roman" w:hAnsi="Times New Roman" w:cs="Times New Roman"/>
          <w:sz w:val="20"/>
        </w:rPr>
        <w:t>ищем</w:t>
      </w:r>
      <w:r w:rsidRPr="00E5735C">
        <w:rPr>
          <w:rFonts w:ascii="Times New Roman" w:hAnsi="Times New Roman" w:cs="Times New Roman"/>
          <w:sz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</w:rPr>
        <w:t>решение</w:t>
      </w: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        for (int i = (int)(RowCount - 1); i &gt;= 0; i--)</w:t>
      </w: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        {</w:t>
      </w: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            process[i] = searcher.BeginInvoke(Answer, RightPart, RowCount, Matrix, i, null, null);</w:t>
      </w: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        }</w:t>
      </w: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    s: while (true)</w:t>
      </w: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        {</w:t>
      </w: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            for (int j = 0; j &lt; RowCount; j++)</w:t>
      </w: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                if (!process[j].IsCompleted) goto s;</w:t>
      </w: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            break;</w:t>
      </w: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        }</w:t>
      </w: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        for (int j = 0; j &lt; RowCount; j++)</w:t>
      </w: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        {</w:t>
      </w: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            searcher.EndInvoke(process[j]);</w:t>
      </w: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        }</w:t>
      </w: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    }</w:t>
      </w:r>
    </w:p>
    <w:p w:rsidR="00E578C8" w:rsidRPr="00E5735C" w:rsidRDefault="00E578C8">
      <w:pPr>
        <w:pStyle w:val="normal0"/>
        <w:rPr>
          <w:lang w:val="en-US"/>
        </w:rPr>
      </w:pP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    private void Minimize(int i)</w:t>
      </w: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    {</w:t>
      </w: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        SortRows(i);</w:t>
      </w: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        AutoResetEvent[] events = new AutoResetEvent[RowCount - 1 - i];</w:t>
      </w: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        MultyThreadData[] threads = new MultyThreadData[RowCount - 1 - i];</w:t>
      </w: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        for (int j = 0; j &lt; (RowCount - i - 1); j++)</w:t>
      </w: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        {</w:t>
      </w: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            events[j] = new AutoResetEvent(false);</w:t>
      </w: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            threads[j] = new MultyThreadData(events[j], Matrix, RightPart, i, j + 1 + i);</w:t>
      </w: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            ThreadPool.QueueUserWorkItem(this.Handle, threads[j]);</w:t>
      </w: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        }</w:t>
      </w: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        WaitHandle.WaitAll(events);</w:t>
      </w: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    }</w:t>
      </w:r>
    </w:p>
    <w:p w:rsidR="00E578C8" w:rsidRPr="00E5735C" w:rsidRDefault="00E578C8">
      <w:pPr>
        <w:pStyle w:val="normal0"/>
        <w:rPr>
          <w:lang w:val="en-US"/>
        </w:rPr>
      </w:pP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    private void Handle(Object obj)</w:t>
      </w: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    {</w:t>
      </w: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        MultyThreadData thread = (MultyThreadData)obj;</w:t>
      </w: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        double[][] Matrix = thread.Matrix;</w:t>
      </w: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        double[] RightPart = thread.RightPart;</w:t>
      </w: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        int i = thread.i;</w:t>
      </w:r>
    </w:p>
    <w:p w:rsidR="00E578C8" w:rsidRDefault="00E578C8">
      <w:pPr>
        <w:pStyle w:val="normal0"/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        </w:t>
      </w:r>
      <w:r>
        <w:rPr>
          <w:rFonts w:ascii="Times New Roman" w:hAnsi="Times New Roman" w:cs="Times New Roman"/>
          <w:sz w:val="20"/>
        </w:rPr>
        <w:t>int j = thread.j;</w:t>
      </w:r>
    </w:p>
    <w:p w:rsidR="00E578C8" w:rsidRDefault="00E578C8">
      <w:pPr>
        <w:pStyle w:val="normal0"/>
      </w:pPr>
      <w:r>
        <w:rPr>
          <w:rFonts w:ascii="Times New Roman" w:hAnsi="Times New Roman" w:cs="Times New Roman"/>
          <w:sz w:val="20"/>
        </w:rPr>
        <w:t xml:space="preserve">            if (Matrix[i][i] != 0) //если главный элемент не 0, то производим вычисления</w:t>
      </w:r>
    </w:p>
    <w:p w:rsidR="00E578C8" w:rsidRPr="00E5735C" w:rsidRDefault="00E578C8">
      <w:pPr>
        <w:pStyle w:val="normal0"/>
        <w:rPr>
          <w:lang w:val="en-US"/>
        </w:rPr>
      </w:pPr>
      <w:r>
        <w:rPr>
          <w:rFonts w:ascii="Times New Roman" w:hAnsi="Times New Roman" w:cs="Times New Roman"/>
          <w:sz w:val="20"/>
        </w:rPr>
        <w:t xml:space="preserve">            </w:t>
      </w:r>
      <w:r w:rsidRPr="00E5735C">
        <w:rPr>
          <w:rFonts w:ascii="Times New Roman" w:hAnsi="Times New Roman" w:cs="Times New Roman"/>
          <w:sz w:val="20"/>
          <w:lang w:val="en-US"/>
        </w:rPr>
        <w:t>{</w:t>
      </w: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            double MultElement = Matrix[j][i] / Matrix[i][i];</w:t>
      </w: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            for (int k = i; k &lt; ColumCount; k++)</w:t>
      </w: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            {</w:t>
      </w: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                Matrix[j][k] -= Matrix[i][k] * MultElement;</w:t>
      </w: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            }</w:t>
      </w: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            RightPart[j] -= RightPart[i] * MultElement;</w:t>
      </w:r>
    </w:p>
    <w:p w:rsidR="00E578C8" w:rsidRDefault="00E578C8">
      <w:pPr>
        <w:pStyle w:val="normal0"/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        </w:t>
      </w:r>
      <w:r>
        <w:rPr>
          <w:rFonts w:ascii="Times New Roman" w:hAnsi="Times New Roman" w:cs="Times New Roman"/>
          <w:sz w:val="20"/>
        </w:rPr>
        <w:t>}</w:t>
      </w:r>
    </w:p>
    <w:p w:rsidR="00E578C8" w:rsidRDefault="00E578C8">
      <w:pPr>
        <w:pStyle w:val="normal0"/>
      </w:pPr>
      <w:r>
        <w:rPr>
          <w:rFonts w:ascii="Times New Roman" w:hAnsi="Times New Roman" w:cs="Times New Roman"/>
          <w:sz w:val="20"/>
        </w:rPr>
        <w:t xml:space="preserve">            //для нулевого главного элемента просто пропускаем данный шаг</w:t>
      </w:r>
    </w:p>
    <w:p w:rsidR="00E578C8" w:rsidRPr="00E5735C" w:rsidRDefault="00E578C8">
      <w:pPr>
        <w:pStyle w:val="normal0"/>
        <w:rPr>
          <w:lang w:val="en-US"/>
        </w:rPr>
      </w:pPr>
      <w:r>
        <w:rPr>
          <w:rFonts w:ascii="Times New Roman" w:hAnsi="Times New Roman" w:cs="Times New Roman"/>
          <w:sz w:val="20"/>
        </w:rPr>
        <w:t xml:space="preserve">            </w:t>
      </w:r>
      <w:r w:rsidRPr="00E5735C">
        <w:rPr>
          <w:rFonts w:ascii="Times New Roman" w:hAnsi="Times New Roman" w:cs="Times New Roman"/>
          <w:sz w:val="20"/>
          <w:lang w:val="en-US"/>
        </w:rPr>
        <w:t>thread.e.Set();</w:t>
      </w: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    }</w:t>
      </w:r>
    </w:p>
    <w:p w:rsidR="00E578C8" w:rsidRPr="00E5735C" w:rsidRDefault="00E578C8">
      <w:pPr>
        <w:pStyle w:val="normal0"/>
        <w:rPr>
          <w:lang w:val="en-US"/>
        </w:rPr>
      </w:pP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    private static void SearchForAnswer(double[] Answer, double[] RightPart, uint RowCount, double[][] Matrix, int i)</w:t>
      </w: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    {</w:t>
      </w: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        Answer[i] = RightPart[i];</w:t>
      </w: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        for (int j = (int)(RowCount - 1); j &gt; i; j--)</w:t>
      </w: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            Answer[i] -= Matrix[i][j] * Answer[j];</w:t>
      </w: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        if (Matrix[i][i] == 0)</w:t>
      </w: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            if (RightPart[i] == 0)</w:t>
      </w: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                throw new ArithmeticException("</w:t>
      </w:r>
      <w:r>
        <w:rPr>
          <w:rFonts w:ascii="Times New Roman" w:hAnsi="Times New Roman" w:cs="Times New Roman"/>
          <w:sz w:val="20"/>
        </w:rPr>
        <w:t>Несколько</w:t>
      </w:r>
      <w:r w:rsidRPr="00E5735C">
        <w:rPr>
          <w:rFonts w:ascii="Times New Roman" w:hAnsi="Times New Roman" w:cs="Times New Roman"/>
          <w:sz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</w:rPr>
        <w:t>решений</w:t>
      </w:r>
      <w:r w:rsidRPr="00E5735C">
        <w:rPr>
          <w:rFonts w:ascii="Times New Roman" w:hAnsi="Times New Roman" w:cs="Times New Roman"/>
          <w:sz w:val="20"/>
          <w:lang w:val="en-US"/>
        </w:rPr>
        <w:t>");</w:t>
      </w: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            else</w:t>
      </w: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                throw new ArithmeticException("</w:t>
      </w:r>
      <w:r>
        <w:rPr>
          <w:rFonts w:ascii="Times New Roman" w:hAnsi="Times New Roman" w:cs="Times New Roman"/>
          <w:sz w:val="20"/>
        </w:rPr>
        <w:t>Нет</w:t>
      </w:r>
      <w:r w:rsidRPr="00E5735C">
        <w:rPr>
          <w:rFonts w:ascii="Times New Roman" w:hAnsi="Times New Roman" w:cs="Times New Roman"/>
          <w:sz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</w:rPr>
        <w:t>решений</w:t>
      </w:r>
      <w:r w:rsidRPr="00E5735C">
        <w:rPr>
          <w:rFonts w:ascii="Times New Roman" w:hAnsi="Times New Roman" w:cs="Times New Roman"/>
          <w:sz w:val="20"/>
          <w:lang w:val="en-US"/>
        </w:rPr>
        <w:t>");</w:t>
      </w: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        Answer[i] /= Matrix[i][i];</w:t>
      </w:r>
    </w:p>
    <w:p w:rsidR="00E578C8" w:rsidRPr="00E5735C" w:rsidRDefault="00E578C8">
      <w:pPr>
        <w:pStyle w:val="normal0"/>
        <w:rPr>
          <w:lang w:val="en-US"/>
        </w:rPr>
      </w:pP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    }</w:t>
      </w:r>
    </w:p>
    <w:p w:rsidR="00E578C8" w:rsidRPr="00E5735C" w:rsidRDefault="00E578C8">
      <w:pPr>
        <w:pStyle w:val="normal0"/>
        <w:rPr>
          <w:lang w:val="en-US"/>
        </w:rPr>
      </w:pP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    private void SortRows(int SortIndex)</w:t>
      </w: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    {</w:t>
      </w: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        double MaxElement = Matrix[SortIndex][SortIndex];</w:t>
      </w: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        int MaxElementIndex = SortIndex;</w:t>
      </w: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        for (int i = SortIndex + 1; i &lt; RowCount; i++)</w:t>
      </w: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        {</w:t>
      </w: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            if (Matrix[i][SortIndex] &gt; MaxElement)</w:t>
      </w: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            {</w:t>
      </w: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                MaxElement = Matrix[i][SortIndex];</w:t>
      </w: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                MaxElementIndex = i;</w:t>
      </w:r>
    </w:p>
    <w:p w:rsidR="00E578C8" w:rsidRDefault="00E578C8">
      <w:pPr>
        <w:pStyle w:val="normal0"/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            </w:t>
      </w:r>
      <w:r>
        <w:rPr>
          <w:rFonts w:ascii="Times New Roman" w:hAnsi="Times New Roman" w:cs="Times New Roman"/>
          <w:sz w:val="20"/>
        </w:rPr>
        <w:t>}</w:t>
      </w:r>
    </w:p>
    <w:p w:rsidR="00E578C8" w:rsidRDefault="00E578C8">
      <w:pPr>
        <w:pStyle w:val="normal0"/>
      </w:pPr>
      <w:r>
        <w:rPr>
          <w:rFonts w:ascii="Times New Roman" w:hAnsi="Times New Roman" w:cs="Times New Roman"/>
          <w:sz w:val="20"/>
        </w:rPr>
        <w:t xml:space="preserve">            }</w:t>
      </w:r>
    </w:p>
    <w:p w:rsidR="00E578C8" w:rsidRDefault="00E578C8">
      <w:pPr>
        <w:pStyle w:val="normal0"/>
      </w:pPr>
    </w:p>
    <w:p w:rsidR="00E578C8" w:rsidRDefault="00E578C8">
      <w:pPr>
        <w:pStyle w:val="normal0"/>
      </w:pPr>
      <w:r>
        <w:rPr>
          <w:rFonts w:ascii="Times New Roman" w:hAnsi="Times New Roman" w:cs="Times New Roman"/>
          <w:sz w:val="20"/>
        </w:rPr>
        <w:t xml:space="preserve">            //теперь найден максимальный элемент ставим его на верхнее место</w:t>
      </w:r>
    </w:p>
    <w:p w:rsidR="00E578C8" w:rsidRDefault="00E578C8">
      <w:pPr>
        <w:pStyle w:val="normal0"/>
      </w:pPr>
      <w:r>
        <w:rPr>
          <w:rFonts w:ascii="Times New Roman" w:hAnsi="Times New Roman" w:cs="Times New Roman"/>
          <w:sz w:val="20"/>
        </w:rPr>
        <w:t xml:space="preserve">            if (MaxElementIndex &gt; SortIndex)//если это не первый элемент</w:t>
      </w:r>
    </w:p>
    <w:p w:rsidR="00E578C8" w:rsidRPr="00E5735C" w:rsidRDefault="00E578C8">
      <w:pPr>
        <w:pStyle w:val="normal0"/>
        <w:rPr>
          <w:lang w:val="en-US"/>
        </w:rPr>
      </w:pPr>
      <w:r>
        <w:rPr>
          <w:rFonts w:ascii="Times New Roman" w:hAnsi="Times New Roman" w:cs="Times New Roman"/>
          <w:sz w:val="20"/>
        </w:rPr>
        <w:t xml:space="preserve">            </w:t>
      </w:r>
      <w:r w:rsidRPr="00E5735C">
        <w:rPr>
          <w:rFonts w:ascii="Times New Roman" w:hAnsi="Times New Roman" w:cs="Times New Roman"/>
          <w:sz w:val="20"/>
          <w:lang w:val="en-US"/>
        </w:rPr>
        <w:t>{</w:t>
      </w: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            double Temp;</w:t>
      </w: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            Temp = RightPart[MaxElementIndex];</w:t>
      </w: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            RightPart[MaxElementIndex] = RightPart[SortIndex];</w:t>
      </w: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            RightPart[SortIndex] = Temp;</w:t>
      </w:r>
    </w:p>
    <w:p w:rsidR="00E578C8" w:rsidRPr="00E5735C" w:rsidRDefault="00E578C8">
      <w:pPr>
        <w:pStyle w:val="normal0"/>
        <w:rPr>
          <w:lang w:val="en-US"/>
        </w:rPr>
      </w:pP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            for (int i = 0; i &lt; ColumCount; i++)</w:t>
      </w: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            {</w:t>
      </w: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                Temp = Matrix[MaxElementIndex][i];</w:t>
      </w: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                Matrix[MaxElementIndex][i] = Matrix[SortIndex][i];</w:t>
      </w: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                Matrix[SortIndex][i] = Temp;</w:t>
      </w: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            }</w:t>
      </w: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        }</w:t>
      </w: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    }</w:t>
      </w:r>
    </w:p>
    <w:p w:rsidR="00E578C8" w:rsidRPr="00E5735C" w:rsidRDefault="00E578C8">
      <w:pPr>
        <w:pStyle w:val="normal0"/>
        <w:rPr>
          <w:lang w:val="en-US"/>
        </w:rPr>
      </w:pP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    private class MultyThreadData</w:t>
      </w: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    {</w:t>
      </w: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        public MultyThreadData(AutoResetEvent e, double[][] Matrix, double[] RightPart, int i, int j)</w:t>
      </w: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        {</w:t>
      </w: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            this.e = e;</w:t>
      </w: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            this.i = i;</w:t>
      </w: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            this.j = j;</w:t>
      </w: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            this.Matrix = Matrix;</w:t>
      </w: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            this.RightPart = RightPart;</w:t>
      </w: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        }</w:t>
      </w: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        public AutoResetEvent e { get; set; }</w:t>
      </w: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        public double[][] Matrix { get; set; }</w:t>
      </w: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        public double[] RightPart { get; set; }</w:t>
      </w: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        public int i { get; set; }</w:t>
      </w: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        public int j { get; set; }</w:t>
      </w: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    }</w:t>
      </w: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}</w:t>
      </w:r>
    </w:p>
    <w:p w:rsidR="00E578C8" w:rsidRPr="00E5735C" w:rsidRDefault="00E578C8">
      <w:pPr>
        <w:pStyle w:val="normal0"/>
        <w:rPr>
          <w:lang w:val="en-US"/>
        </w:rPr>
      </w:pP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class Program</w:t>
      </w: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{</w:t>
      </w: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    static void </w:t>
      </w:r>
      <w:smartTag w:uri="urn:schemas-microsoft-com:office:smarttags" w:element="place">
        <w:r w:rsidRPr="00E5735C">
          <w:rPr>
            <w:rFonts w:ascii="Times New Roman" w:hAnsi="Times New Roman" w:cs="Times New Roman"/>
            <w:sz w:val="20"/>
            <w:lang w:val="en-US"/>
          </w:rPr>
          <w:t>Main</w:t>
        </w:r>
      </w:smartTag>
      <w:r w:rsidRPr="00E5735C">
        <w:rPr>
          <w:rFonts w:ascii="Times New Roman" w:hAnsi="Times New Roman" w:cs="Times New Roman"/>
          <w:sz w:val="20"/>
          <w:lang w:val="en-US"/>
        </w:rPr>
        <w:t>(string[] args)</w:t>
      </w: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    {</w:t>
      </w: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        const int N = 3;</w:t>
      </w: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        GausMethod Solution = new GausMethod(N, N);</w:t>
      </w: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        DateTime start = System.DateTime.Now;</w:t>
      </w: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        int counter = 1;</w:t>
      </w: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        //</w:t>
      </w:r>
      <w:r>
        <w:rPr>
          <w:rFonts w:ascii="Times New Roman" w:hAnsi="Times New Roman" w:cs="Times New Roman"/>
          <w:sz w:val="20"/>
        </w:rPr>
        <w:t>заполняем</w:t>
      </w:r>
      <w:r w:rsidRPr="00E5735C">
        <w:rPr>
          <w:rFonts w:ascii="Times New Roman" w:hAnsi="Times New Roman" w:cs="Times New Roman"/>
          <w:sz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</w:rPr>
        <w:t>правую</w:t>
      </w:r>
      <w:r w:rsidRPr="00E5735C">
        <w:rPr>
          <w:rFonts w:ascii="Times New Roman" w:hAnsi="Times New Roman" w:cs="Times New Roman"/>
          <w:sz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</w:rPr>
        <w:t>часть</w:t>
      </w: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        for (int i = 0; i &lt; N; i++)</w:t>
      </w: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        {</w:t>
      </w: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            Solution.RightPart[i] = counter++;</w:t>
      </w: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        }</w:t>
      </w: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        counter = 1;</w:t>
      </w: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        //</w:t>
      </w:r>
      <w:r>
        <w:rPr>
          <w:rFonts w:ascii="Times New Roman" w:hAnsi="Times New Roman" w:cs="Times New Roman"/>
          <w:sz w:val="20"/>
        </w:rPr>
        <w:t>заполняем</w:t>
      </w:r>
      <w:r w:rsidRPr="00E5735C">
        <w:rPr>
          <w:rFonts w:ascii="Times New Roman" w:hAnsi="Times New Roman" w:cs="Times New Roman"/>
          <w:sz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</w:rPr>
        <w:t>матрицу</w:t>
      </w: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        for (int i = 0; i &lt; N; i++)</w:t>
      </w: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        {</w:t>
      </w: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            for (int j = 0; j &lt; N; j++)</w:t>
      </w: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            {</w:t>
      </w: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                Solution.Matrix[i][j] = counter++;</w:t>
      </w: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            }</w:t>
      </w: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        }</w:t>
      </w: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        //</w:t>
      </w:r>
      <w:r>
        <w:rPr>
          <w:rFonts w:ascii="Times New Roman" w:hAnsi="Times New Roman" w:cs="Times New Roman"/>
          <w:sz w:val="20"/>
        </w:rPr>
        <w:t>решаем</w:t>
      </w:r>
      <w:r w:rsidRPr="00E5735C">
        <w:rPr>
          <w:rFonts w:ascii="Times New Roman" w:hAnsi="Times New Roman" w:cs="Times New Roman"/>
          <w:sz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</w:rPr>
        <w:t>матрицу</w:t>
      </w: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        try</w:t>
      </w: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        {</w:t>
      </w: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            Solution.SolveMatrix();</w:t>
      </w: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            //</w:t>
      </w:r>
      <w:r>
        <w:rPr>
          <w:rFonts w:ascii="Times New Roman" w:hAnsi="Times New Roman" w:cs="Times New Roman"/>
          <w:sz w:val="20"/>
        </w:rPr>
        <w:t>выводим</w:t>
      </w:r>
      <w:r w:rsidRPr="00E5735C">
        <w:rPr>
          <w:rFonts w:ascii="Times New Roman" w:hAnsi="Times New Roman" w:cs="Times New Roman"/>
          <w:sz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</w:rPr>
        <w:t>ответ</w:t>
      </w: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            for (int i = 0; i &lt; N; i++)</w:t>
      </w: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            {</w:t>
      </w: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                Console.WriteLine(Solution.Answer[i]);</w:t>
      </w: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            }</w:t>
      </w: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        }</w:t>
      </w: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        catch (ArithmeticException e)</w:t>
      </w: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        {</w:t>
      </w: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            Console.WriteLine(e.Message);</w:t>
      </w: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        }</w:t>
      </w: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        DateTime stop = System.DateTime.Now;</w:t>
      </w:r>
    </w:p>
    <w:p w:rsidR="00E578C8" w:rsidRPr="00E5735C" w:rsidRDefault="00E578C8">
      <w:pPr>
        <w:pStyle w:val="normal0"/>
        <w:rPr>
          <w:lang w:val="en-US"/>
        </w:rPr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        Console.WriteLine("Time elapsed for calculation : {0}", stop - start);</w:t>
      </w:r>
    </w:p>
    <w:p w:rsidR="00E578C8" w:rsidRDefault="00E578C8">
      <w:pPr>
        <w:pStyle w:val="normal0"/>
      </w:pPr>
      <w:r w:rsidRPr="00E5735C">
        <w:rPr>
          <w:rFonts w:ascii="Times New Roman" w:hAnsi="Times New Roman" w:cs="Times New Roman"/>
          <w:sz w:val="20"/>
          <w:lang w:val="en-US"/>
        </w:rPr>
        <w:t xml:space="preserve">            </w:t>
      </w:r>
      <w:r>
        <w:rPr>
          <w:rFonts w:ascii="Times New Roman" w:hAnsi="Times New Roman" w:cs="Times New Roman"/>
          <w:sz w:val="20"/>
        </w:rPr>
        <w:t>Console.ReadKey();</w:t>
      </w:r>
    </w:p>
    <w:p w:rsidR="00E578C8" w:rsidRDefault="00E578C8">
      <w:pPr>
        <w:pStyle w:val="normal0"/>
      </w:pPr>
      <w:r>
        <w:rPr>
          <w:rFonts w:ascii="Times New Roman" w:hAnsi="Times New Roman" w:cs="Times New Roman"/>
          <w:sz w:val="20"/>
        </w:rPr>
        <w:t xml:space="preserve">        }</w:t>
      </w:r>
    </w:p>
    <w:p w:rsidR="00E578C8" w:rsidRDefault="00E578C8">
      <w:pPr>
        <w:pStyle w:val="normal0"/>
      </w:pPr>
      <w:r>
        <w:rPr>
          <w:rFonts w:ascii="Times New Roman" w:hAnsi="Times New Roman" w:cs="Times New Roman"/>
          <w:sz w:val="20"/>
        </w:rPr>
        <w:t xml:space="preserve">    }</w:t>
      </w:r>
    </w:p>
    <w:p w:rsidR="00E578C8" w:rsidRDefault="00E578C8">
      <w:pPr>
        <w:pStyle w:val="normal0"/>
      </w:pPr>
      <w:r>
        <w:rPr>
          <w:rFonts w:ascii="Times New Roman" w:hAnsi="Times New Roman" w:cs="Times New Roman"/>
          <w:sz w:val="20"/>
        </w:rPr>
        <w:t>}</w:t>
      </w:r>
    </w:p>
    <w:p w:rsidR="00E578C8" w:rsidRDefault="00E578C8">
      <w:pPr>
        <w:pStyle w:val="normal0"/>
      </w:pPr>
    </w:p>
    <w:p w:rsidR="00E578C8" w:rsidRDefault="00E578C8">
      <w:pPr>
        <w:pStyle w:val="normal0"/>
      </w:pPr>
      <w:r>
        <w:rPr>
          <w:rFonts w:ascii="Times New Roman" w:hAnsi="Times New Roman" w:cs="Times New Roman"/>
          <w:sz w:val="24"/>
        </w:rPr>
        <w:t>РЕЗУЛЬТАТЫ РАБОТЫ ПРОГРАММЫ:</w:t>
      </w:r>
    </w:p>
    <w:p w:rsidR="00E578C8" w:rsidRDefault="00E578C8">
      <w:pPr>
        <w:pStyle w:val="normal0"/>
      </w:pPr>
      <w:r>
        <w:rPr>
          <w:rFonts w:ascii="Times New Roman" w:hAnsi="Times New Roman" w:cs="Times New Roman"/>
          <w:sz w:val="24"/>
        </w:rPr>
        <w:t>Малые величины (N=3):</w:t>
      </w:r>
    </w:p>
    <w:p w:rsidR="00E578C8" w:rsidRDefault="00E578C8">
      <w:pPr>
        <w:pStyle w:val="normal0"/>
      </w:pPr>
      <w:r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ab/>
        <w:t>Многопоточное приложение:</w:t>
      </w:r>
    </w:p>
    <w:p w:rsidR="00E578C8" w:rsidRDefault="00E578C8">
      <w:pPr>
        <w:pStyle w:val="normal0"/>
      </w:pPr>
      <w:r>
        <w:rPr>
          <w:rFonts w:ascii="Times New Roman" w:hAnsi="Times New Roman" w:cs="Times New Roman"/>
          <w:sz w:val="24"/>
        </w:rPr>
        <w:t xml:space="preserve"> </w:t>
      </w:r>
      <w:r w:rsidRPr="00F56423">
        <w:rPr>
          <w:noProof/>
        </w:rPr>
        <w:pict>
          <v:shape id="image04.png" o:spid="_x0000_i1027" type="#_x0000_t75" style="width:297.75pt;height:93pt;visibility:visible">
            <v:imagedata r:id="rId6" o:title=""/>
          </v:shape>
        </w:pict>
      </w:r>
    </w:p>
    <w:p w:rsidR="00E578C8" w:rsidRDefault="00E578C8">
      <w:pPr>
        <w:pStyle w:val="normal0"/>
      </w:pPr>
      <w:r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ab/>
        <w:t>Однопоточное приложение:</w:t>
      </w:r>
    </w:p>
    <w:p w:rsidR="00E578C8" w:rsidRDefault="00E578C8">
      <w:pPr>
        <w:pStyle w:val="normal0"/>
      </w:pPr>
      <w:r>
        <w:rPr>
          <w:rFonts w:ascii="Times New Roman" w:hAnsi="Times New Roman" w:cs="Times New Roman"/>
          <w:sz w:val="24"/>
        </w:rPr>
        <w:t xml:space="preserve"> </w:t>
      </w:r>
      <w:r w:rsidRPr="00F56423">
        <w:rPr>
          <w:noProof/>
        </w:rPr>
        <w:pict>
          <v:shape id="image00.png" o:spid="_x0000_i1028" type="#_x0000_t75" style="width:282.75pt;height:9.75pt;visibility:visible">
            <v:imagedata r:id="rId7" o:title=""/>
          </v:shape>
        </w:pict>
      </w:r>
    </w:p>
    <w:p w:rsidR="00E578C8" w:rsidRDefault="00E578C8">
      <w:pPr>
        <w:pStyle w:val="normal0"/>
      </w:pPr>
      <w:r>
        <w:rPr>
          <w:rFonts w:ascii="Times New Roman" w:hAnsi="Times New Roman" w:cs="Times New Roman"/>
          <w:sz w:val="24"/>
        </w:rPr>
        <w:t>Большие величины (N=40):</w:t>
      </w:r>
    </w:p>
    <w:p w:rsidR="00E578C8" w:rsidRDefault="00E578C8">
      <w:pPr>
        <w:pStyle w:val="normal0"/>
      </w:pPr>
      <w:r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ab/>
        <w:t>Многопоточное приложение:</w:t>
      </w:r>
    </w:p>
    <w:p w:rsidR="00E578C8" w:rsidRDefault="00E578C8">
      <w:pPr>
        <w:pStyle w:val="normal0"/>
      </w:pPr>
      <w:r>
        <w:rPr>
          <w:rFonts w:ascii="Times New Roman" w:hAnsi="Times New Roman" w:cs="Times New Roman"/>
          <w:sz w:val="24"/>
        </w:rPr>
        <w:t xml:space="preserve"> </w:t>
      </w:r>
      <w:r w:rsidRPr="00F56423">
        <w:rPr>
          <w:noProof/>
        </w:rPr>
        <w:pict>
          <v:shape id="image03.png" o:spid="_x0000_i1029" type="#_x0000_t75" style="width:309.75pt;height:62.25pt;visibility:visible">
            <v:imagedata r:id="rId8" o:title=""/>
          </v:shape>
        </w:pict>
      </w:r>
    </w:p>
    <w:p w:rsidR="00E578C8" w:rsidRDefault="00E578C8">
      <w:pPr>
        <w:pStyle w:val="normal0"/>
      </w:pPr>
      <w:r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ab/>
        <w:t>Однопоточное приложение:</w:t>
      </w:r>
    </w:p>
    <w:p w:rsidR="00E578C8" w:rsidRDefault="00E578C8">
      <w:pPr>
        <w:pStyle w:val="normal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Pr="00F56423">
        <w:rPr>
          <w:noProof/>
        </w:rPr>
        <w:pict>
          <v:shape id="image01.png" o:spid="_x0000_i1030" type="#_x0000_t75" style="width:288.75pt;height:13.5pt;visibility:visible">
            <v:imagedata r:id="rId9" o:title=""/>
          </v:shape>
        </w:pict>
      </w:r>
      <w:r>
        <w:rPr>
          <w:rFonts w:ascii="Times New Roman" w:hAnsi="Times New Roman" w:cs="Times New Roman"/>
          <w:sz w:val="24"/>
        </w:rPr>
        <w:t xml:space="preserve"> </w:t>
      </w:r>
    </w:p>
    <w:p w:rsidR="00E578C8" w:rsidRPr="00E5735C" w:rsidRDefault="00E578C8">
      <w:pPr>
        <w:pStyle w:val="normal0"/>
        <w:rPr>
          <w:lang w:val="en-US"/>
        </w:rPr>
      </w:pPr>
    </w:p>
    <w:p w:rsidR="00E578C8" w:rsidRDefault="00E578C8">
      <w:pPr>
        <w:pStyle w:val="normal0"/>
      </w:pPr>
      <w:r>
        <w:rPr>
          <w:rFonts w:ascii="Times New Roman" w:hAnsi="Times New Roman" w:cs="Times New Roman"/>
          <w:sz w:val="24"/>
        </w:rPr>
        <w:t xml:space="preserve">ВЫВОДЫ ПО РАБОТЕ: При небольших объёмах вычисляемых данных многопоточность может только повредить быстродействию. Но при больших объёмах данных она станет хорошим подспорьем для ускорения работоспособности приложения. </w:t>
      </w:r>
    </w:p>
    <w:sectPr w:rsidR="00E578C8" w:rsidSect="001A3CC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A3CC0"/>
    <w:rsid w:val="001A3CC0"/>
    <w:rsid w:val="007C5D82"/>
    <w:rsid w:val="008257E1"/>
    <w:rsid w:val="00E5735C"/>
    <w:rsid w:val="00E578C8"/>
    <w:rsid w:val="00F564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76" w:lineRule="auto"/>
    </w:pPr>
    <w:rPr>
      <w:color w:val="000000"/>
      <w:szCs w:val="20"/>
    </w:rPr>
  </w:style>
  <w:style w:type="paragraph" w:styleId="Heading1">
    <w:name w:val="heading 1"/>
    <w:basedOn w:val="normal0"/>
    <w:next w:val="normal0"/>
    <w:link w:val="Heading1Char"/>
    <w:uiPriority w:val="99"/>
    <w:qFormat/>
    <w:rsid w:val="001A3CC0"/>
    <w:pPr>
      <w:keepNext/>
      <w:keepLines/>
      <w:spacing w:before="200"/>
      <w:contextualSpacing/>
      <w:outlineLvl w:val="0"/>
    </w:pPr>
    <w:rPr>
      <w:rFonts w:ascii="Trebuchet MS" w:hAnsi="Trebuchet MS" w:cs="Trebuchet MS"/>
      <w:sz w:val="32"/>
    </w:rPr>
  </w:style>
  <w:style w:type="paragraph" w:styleId="Heading2">
    <w:name w:val="heading 2"/>
    <w:basedOn w:val="normal0"/>
    <w:next w:val="normal0"/>
    <w:link w:val="Heading2Char"/>
    <w:uiPriority w:val="99"/>
    <w:qFormat/>
    <w:rsid w:val="001A3CC0"/>
    <w:pPr>
      <w:keepNext/>
      <w:keepLines/>
      <w:spacing w:before="200"/>
      <w:contextualSpacing/>
      <w:outlineLvl w:val="1"/>
    </w:pPr>
    <w:rPr>
      <w:rFonts w:ascii="Trebuchet MS" w:hAnsi="Trebuchet MS" w:cs="Trebuchet MS"/>
      <w:b/>
      <w:sz w:val="26"/>
    </w:rPr>
  </w:style>
  <w:style w:type="paragraph" w:styleId="Heading3">
    <w:name w:val="heading 3"/>
    <w:basedOn w:val="normal0"/>
    <w:next w:val="normal0"/>
    <w:link w:val="Heading3Char"/>
    <w:uiPriority w:val="99"/>
    <w:qFormat/>
    <w:rsid w:val="001A3CC0"/>
    <w:pPr>
      <w:keepNext/>
      <w:keepLines/>
      <w:spacing w:before="160"/>
      <w:contextualSpacing/>
      <w:outlineLvl w:val="2"/>
    </w:pPr>
    <w:rPr>
      <w:rFonts w:ascii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link w:val="Heading4Char"/>
    <w:uiPriority w:val="99"/>
    <w:qFormat/>
    <w:rsid w:val="001A3CC0"/>
    <w:pPr>
      <w:keepNext/>
      <w:keepLines/>
      <w:spacing w:before="160"/>
      <w:contextualSpacing/>
      <w:outlineLvl w:val="3"/>
    </w:pPr>
    <w:rPr>
      <w:rFonts w:ascii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link w:val="Heading5Char"/>
    <w:uiPriority w:val="99"/>
    <w:qFormat/>
    <w:rsid w:val="001A3CC0"/>
    <w:pPr>
      <w:keepNext/>
      <w:keepLines/>
      <w:spacing w:before="160"/>
      <w:contextualSpacing/>
      <w:outlineLvl w:val="4"/>
    </w:pPr>
    <w:rPr>
      <w:rFonts w:ascii="Trebuchet MS" w:hAnsi="Trebuchet MS" w:cs="Trebuchet MS"/>
      <w:color w:val="666666"/>
    </w:rPr>
  </w:style>
  <w:style w:type="paragraph" w:styleId="Heading6">
    <w:name w:val="heading 6"/>
    <w:basedOn w:val="normal0"/>
    <w:next w:val="normal0"/>
    <w:link w:val="Heading6Char"/>
    <w:uiPriority w:val="99"/>
    <w:qFormat/>
    <w:rsid w:val="001A3CC0"/>
    <w:pPr>
      <w:keepNext/>
      <w:keepLines/>
      <w:spacing w:before="160"/>
      <w:contextualSpacing/>
      <w:outlineLvl w:val="5"/>
    </w:pPr>
    <w:rPr>
      <w:rFonts w:ascii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CEE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6CEE"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6CEE"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CEE"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CEE"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CEE"/>
    <w:rPr>
      <w:rFonts w:asciiTheme="minorHAnsi" w:eastAsiaTheme="minorEastAsia" w:hAnsiTheme="minorHAnsi" w:cstheme="minorBidi"/>
      <w:b/>
      <w:bCs/>
      <w:color w:val="000000"/>
    </w:rPr>
  </w:style>
  <w:style w:type="paragraph" w:customStyle="1" w:styleId="normal0">
    <w:name w:val="normal"/>
    <w:uiPriority w:val="99"/>
    <w:rsid w:val="001A3CC0"/>
    <w:pPr>
      <w:spacing w:line="276" w:lineRule="auto"/>
    </w:pPr>
    <w:rPr>
      <w:color w:val="000000"/>
      <w:szCs w:val="20"/>
    </w:rPr>
  </w:style>
  <w:style w:type="paragraph" w:styleId="Title">
    <w:name w:val="Title"/>
    <w:basedOn w:val="normal0"/>
    <w:next w:val="normal0"/>
    <w:link w:val="TitleChar"/>
    <w:uiPriority w:val="99"/>
    <w:qFormat/>
    <w:rsid w:val="001A3CC0"/>
    <w:pPr>
      <w:keepNext/>
      <w:keepLines/>
      <w:contextualSpacing/>
    </w:pPr>
    <w:rPr>
      <w:rFonts w:ascii="Trebuchet MS" w:hAnsi="Trebuchet MS" w:cs="Trebuchet MS"/>
      <w:sz w:val="42"/>
    </w:rPr>
  </w:style>
  <w:style w:type="character" w:customStyle="1" w:styleId="TitleChar">
    <w:name w:val="Title Char"/>
    <w:basedOn w:val="DefaultParagraphFont"/>
    <w:link w:val="Title"/>
    <w:uiPriority w:val="10"/>
    <w:rsid w:val="00A56CEE"/>
    <w:rPr>
      <w:rFonts w:asciiTheme="majorHAnsi" w:eastAsiaTheme="majorEastAsia" w:hAnsiTheme="majorHAnsi" w:cstheme="majorBidi"/>
      <w:b/>
      <w:bCs/>
      <w:color w:val="000000"/>
      <w:kern w:val="28"/>
      <w:sz w:val="32"/>
      <w:szCs w:val="32"/>
    </w:rPr>
  </w:style>
  <w:style w:type="paragraph" w:styleId="Subtitle">
    <w:name w:val="Subtitle"/>
    <w:basedOn w:val="normal0"/>
    <w:next w:val="normal0"/>
    <w:link w:val="SubtitleChar"/>
    <w:uiPriority w:val="99"/>
    <w:qFormat/>
    <w:rsid w:val="001A3CC0"/>
    <w:pPr>
      <w:keepNext/>
      <w:keepLines/>
      <w:spacing w:after="200"/>
      <w:contextualSpacing/>
    </w:pPr>
    <w:rPr>
      <w:rFonts w:ascii="Trebuchet MS" w:hAnsi="Trebuchet MS" w:cs="Trebuchet MS"/>
      <w:i/>
      <w:color w:val="666666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A56CEE"/>
    <w:rPr>
      <w:rFonts w:asciiTheme="majorHAnsi" w:eastAsiaTheme="majorEastAsia" w:hAnsiTheme="majorHAnsi" w:cstheme="majorBid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7</Pages>
  <Words>1288</Words>
  <Characters>7343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Nebliienko_PPP_Lab1.doc.docx</dc:title>
  <dc:subject/>
  <dc:creator>punsh</dc:creator>
  <cp:keywords/>
  <dc:description/>
  <cp:lastModifiedBy>punsh</cp:lastModifiedBy>
  <cp:revision>2</cp:revision>
  <cp:lastPrinted>2014-10-10T22:20:00Z</cp:lastPrinted>
  <dcterms:created xsi:type="dcterms:W3CDTF">2014-10-10T22:21:00Z</dcterms:created>
  <dcterms:modified xsi:type="dcterms:W3CDTF">2014-10-10T22:21:00Z</dcterms:modified>
</cp:coreProperties>
</file>